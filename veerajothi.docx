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Description w:val="Layout table"/>
      </w:tblPr>
      <w:tblGrid>
        <w:gridCol w:w="486"/>
        <w:gridCol w:w="1157"/>
        <w:gridCol w:w="1455"/>
        <w:gridCol w:w="242"/>
        <w:gridCol w:w="4973"/>
        <w:gridCol w:w="1681"/>
      </w:tblGrid>
      <w:tr w:rsidR="005E6B8C" w:rsidRPr="00140C33" w14:paraId="106810D0" w14:textId="77777777" w:rsidTr="00F40B73">
        <w:trPr>
          <w:trHeight w:val="1296"/>
        </w:trPr>
        <w:tc>
          <w:tcPr>
            <w:tcW w:w="1632" w:type="dxa"/>
            <w:gridSpan w:val="2"/>
          </w:tcPr>
          <w:p w14:paraId="21EFABD1" w14:textId="77777777" w:rsidR="000C6AF7" w:rsidRPr="00140C33" w:rsidRDefault="000C6AF7" w:rsidP="00140C33">
            <w:bookmarkStart w:id="0" w:name="_Hlk522642414"/>
          </w:p>
        </w:tc>
        <w:tc>
          <w:tcPr>
            <w:tcW w:w="6653" w:type="dxa"/>
            <w:gridSpan w:val="3"/>
            <w:vAlign w:val="center"/>
          </w:tcPr>
          <w:p w14:paraId="029F271A" w14:textId="6648B482" w:rsidR="000C6AF7" w:rsidRPr="00F40B73" w:rsidRDefault="000E423A" w:rsidP="00F40B73">
            <w:pPr>
              <w:pStyle w:val="Title"/>
            </w:pPr>
            <w:r>
              <w:t>VEERAJOTHI</w:t>
            </w:r>
            <w:r w:rsidR="000C6AF7" w:rsidRPr="00140C33">
              <w:br/>
            </w:r>
            <w:r w:rsidRPr="000E423A">
              <w:rPr>
                <w:sz w:val="22"/>
                <w:szCs w:val="22"/>
              </w:rPr>
              <w:t>INFORMATION TECHNOLOGY</w:t>
            </w:r>
          </w:p>
        </w:tc>
        <w:tc>
          <w:tcPr>
            <w:tcW w:w="1709" w:type="dxa"/>
          </w:tcPr>
          <w:p w14:paraId="2EABD06F" w14:textId="77777777" w:rsidR="000C6AF7" w:rsidRPr="00140C33" w:rsidRDefault="000C6AF7" w:rsidP="00140C33"/>
        </w:tc>
      </w:tr>
      <w:tr w:rsidR="005E6B8C" w:rsidRPr="00140C33" w14:paraId="7BE37A1C" w14:textId="77777777" w:rsidTr="00F40B73">
        <w:trPr>
          <w:trHeight w:val="576"/>
        </w:trPr>
        <w:tc>
          <w:tcPr>
            <w:tcW w:w="3015" w:type="dxa"/>
            <w:gridSpan w:val="3"/>
          </w:tcPr>
          <w:p w14:paraId="0359C7EB" w14:textId="77777777" w:rsidR="000C6AF7" w:rsidRPr="00140C33" w:rsidRDefault="000C6AF7" w:rsidP="00140C33"/>
        </w:tc>
        <w:tc>
          <w:tcPr>
            <w:tcW w:w="242" w:type="dxa"/>
          </w:tcPr>
          <w:p w14:paraId="2657395F" w14:textId="77777777" w:rsidR="000C6AF7" w:rsidRPr="00140C33" w:rsidRDefault="000C6AF7" w:rsidP="00140C33"/>
        </w:tc>
        <w:tc>
          <w:tcPr>
            <w:tcW w:w="6737" w:type="dxa"/>
            <w:gridSpan w:val="2"/>
          </w:tcPr>
          <w:p w14:paraId="7B40B16C" w14:textId="77777777" w:rsidR="000C6AF7" w:rsidRPr="00140C33" w:rsidRDefault="000C6AF7" w:rsidP="00140C33"/>
        </w:tc>
      </w:tr>
      <w:tr w:rsidR="00737940" w14:paraId="0B1399B8" w14:textId="77777777" w:rsidTr="00F40B73">
        <w:trPr>
          <w:trHeight w:val="4320"/>
        </w:trPr>
        <w:tc>
          <w:tcPr>
            <w:tcW w:w="3015" w:type="dxa"/>
            <w:gridSpan w:val="3"/>
            <w:shd w:val="clear" w:color="auto" w:fill="F2F2F2" w:themeFill="background1" w:themeFillShade="F2"/>
            <w:tcMar>
              <w:left w:w="0" w:type="dxa"/>
              <w:right w:w="115" w:type="dxa"/>
            </w:tcMar>
          </w:tcPr>
          <w:p w14:paraId="60D08A5E" w14:textId="77777777" w:rsidR="00737940" w:rsidRDefault="00737940" w:rsidP="000C6AF7">
            <w:pPr>
              <w:ind w:right="-356"/>
            </w:pPr>
            <w:r>
              <w:rPr>
                <w:noProof/>
              </w:rPr>
              <w:drawing>
                <wp:inline distT="0" distB="0" distL="0" distR="0" wp14:anchorId="1B939AFA" wp14:editId="08AD1EB3">
                  <wp:extent cx="1614768" cy="2152147"/>
                  <wp:effectExtent l="0" t="0" r="0" b="0"/>
                  <wp:docPr id="1" name="Picture 28" descr="Flower image. Side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  <w:vMerge w:val="restart"/>
          </w:tcPr>
          <w:p w14:paraId="3B591E47" w14:textId="77777777"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 w:val="restart"/>
            <w:shd w:val="clear" w:color="auto" w:fill="F2F2F2" w:themeFill="background1" w:themeFillShade="F2"/>
          </w:tcPr>
          <w:p w14:paraId="64EB535F" w14:textId="3D829729" w:rsidR="001B0CAA" w:rsidRDefault="00000000" w:rsidP="00140C33">
            <w:sdt>
              <w:sdtPr>
                <w:id w:val="-825666241"/>
                <w:placeholder>
                  <w:docPart w:val="547F99AF3D6A4CF2BDCFC791AD3DC673"/>
                </w:placeholder>
                <w:temporary/>
                <w:showingPlcHdr/>
                <w15:appearance w15:val="hidden"/>
              </w:sdtPr>
              <w:sdtContent>
                <w:r w:rsidR="001B0CAA" w:rsidRPr="00140C33">
                  <w:t>Date</w:t>
                </w:r>
              </w:sdtContent>
            </w:sdt>
            <w:r w:rsidR="000E423A">
              <w:t>:19/10/2023</w:t>
            </w:r>
          </w:p>
          <w:p w14:paraId="1D7F78BC" w14:textId="2631B94E" w:rsidR="000E423A" w:rsidRDefault="000E423A" w:rsidP="00140C33">
            <w:r>
              <w:t xml:space="preserve">          </w:t>
            </w:r>
            <w:proofErr w:type="spellStart"/>
            <w:proofErr w:type="gramStart"/>
            <w:r>
              <w:t>A.Veerajothi</w:t>
            </w:r>
            <w:proofErr w:type="spellEnd"/>
            <w:proofErr w:type="gramEnd"/>
            <w:r>
              <w:t>,</w:t>
            </w:r>
          </w:p>
          <w:p w14:paraId="4F5B6710" w14:textId="2AB8A895" w:rsidR="000E423A" w:rsidRDefault="000E423A" w:rsidP="00140C33">
            <w:r>
              <w:t xml:space="preserve">          Seethalakshmi Achi College for Women,</w:t>
            </w:r>
          </w:p>
          <w:p w14:paraId="23DF7349" w14:textId="29FE0C90" w:rsidR="001B0CAA" w:rsidRPr="00140C33" w:rsidRDefault="000E423A" w:rsidP="000E423A">
            <w:r>
              <w:t xml:space="preserve">          </w:t>
            </w:r>
            <w:proofErr w:type="spellStart"/>
            <w:r>
              <w:t>Pallathur</w:t>
            </w:r>
            <w:proofErr w:type="spellEnd"/>
            <w:r>
              <w:t>.</w:t>
            </w:r>
          </w:p>
          <w:p w14:paraId="4E56818C" w14:textId="67D5DBE1" w:rsidR="001B0CAA" w:rsidRDefault="000E423A" w:rsidP="00140C33">
            <w:pPr>
              <w:pStyle w:val="Heading2"/>
            </w:pPr>
            <w:r>
              <w:t>RESPECTED MADAM</w:t>
            </w:r>
          </w:p>
          <w:p w14:paraId="38478498" w14:textId="6E818050" w:rsidR="000E423A" w:rsidRPr="000E423A" w:rsidRDefault="000E423A" w:rsidP="000E423A">
            <w:pPr>
              <w:rPr>
                <w:color w:val="7030A0"/>
              </w:rPr>
            </w:pPr>
            <w:r w:rsidRPr="000E423A">
              <w:rPr>
                <w:color w:val="7030A0"/>
              </w:rPr>
              <w:t>Education:</w:t>
            </w:r>
          </w:p>
          <w:p w14:paraId="0698FA75" w14:textId="746B1C8E" w:rsidR="000E423A" w:rsidRDefault="000E423A" w:rsidP="000E423A">
            <w:r>
              <w:t xml:space="preserve">                   Alagappa University,</w:t>
            </w:r>
          </w:p>
          <w:p w14:paraId="6CB180EB" w14:textId="2F18CBCF" w:rsidR="000E423A" w:rsidRDefault="000E423A" w:rsidP="000E423A">
            <w:r>
              <w:t xml:space="preserve">                   Karaikudi.</w:t>
            </w:r>
          </w:p>
          <w:p w14:paraId="38638ED8" w14:textId="5A8BE2F1" w:rsidR="000E423A" w:rsidRDefault="000E423A" w:rsidP="000E423A">
            <w:r w:rsidRPr="000E423A">
              <w:rPr>
                <w:color w:val="7030A0"/>
              </w:rPr>
              <w:t>Language:</w:t>
            </w:r>
            <w:r>
              <w:t xml:space="preserve"> </w:t>
            </w:r>
          </w:p>
          <w:p w14:paraId="3FC77243" w14:textId="6330A8A8" w:rsidR="000E423A" w:rsidRDefault="000E423A" w:rsidP="000E423A">
            <w:r>
              <w:t xml:space="preserve">                   Tamil</w:t>
            </w:r>
          </w:p>
          <w:p w14:paraId="1C49D1EB" w14:textId="11040B42" w:rsidR="000E423A" w:rsidRDefault="000E423A" w:rsidP="000E423A">
            <w:r>
              <w:t xml:space="preserve">                    English</w:t>
            </w:r>
          </w:p>
          <w:p w14:paraId="4770D562" w14:textId="3668AE3E" w:rsidR="000E423A" w:rsidRDefault="000E423A" w:rsidP="000E423A">
            <w:r>
              <w:t xml:space="preserve">                    Sanskrit</w:t>
            </w:r>
          </w:p>
          <w:p w14:paraId="0AE2D8F7" w14:textId="77600A4A" w:rsidR="000E423A" w:rsidRPr="000E423A" w:rsidRDefault="000E423A" w:rsidP="000E423A">
            <w:pPr>
              <w:rPr>
                <w:color w:val="7030A0"/>
              </w:rPr>
            </w:pPr>
            <w:r w:rsidRPr="000E423A">
              <w:rPr>
                <w:color w:val="7030A0"/>
              </w:rPr>
              <w:t>Skill:</w:t>
            </w:r>
          </w:p>
          <w:p w14:paraId="1C5DC5AD" w14:textId="0D3BDF2A" w:rsidR="000E423A" w:rsidRDefault="000E423A" w:rsidP="000E423A">
            <w:r>
              <w:t xml:space="preserve">                     PYTHON</w:t>
            </w:r>
          </w:p>
          <w:p w14:paraId="3DEC3E00" w14:textId="5C920866" w:rsidR="000E423A" w:rsidRPr="000E423A" w:rsidRDefault="000E423A" w:rsidP="000E423A">
            <w:pPr>
              <w:rPr>
                <w:rFonts w:ascii="Algerian" w:hAnsi="Algerian"/>
              </w:rPr>
            </w:pPr>
            <w:r>
              <w:t xml:space="preserve">                    JAVA</w:t>
            </w:r>
          </w:p>
          <w:p w14:paraId="727EF1EA" w14:textId="5CD3EDC1" w:rsidR="00737940" w:rsidRPr="00140C33" w:rsidRDefault="00737940" w:rsidP="000E423A">
            <w:pPr>
              <w:pStyle w:val="Closing"/>
            </w:pPr>
          </w:p>
        </w:tc>
      </w:tr>
      <w:tr w:rsidR="007E1024" w14:paraId="5AE0953B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09FCD721" w14:textId="77777777" w:rsidR="007E1024" w:rsidRPr="009C764E" w:rsidRDefault="007E1024" w:rsidP="00F40B73">
            <w:pPr>
              <w:pStyle w:val="Information"/>
              <w:rPr>
                <w:rStyle w:val="Strong"/>
                <w:b w:val="0"/>
                <w:bCs w:val="0"/>
                <w:color w:val="31317D" w:themeColor="accent2"/>
              </w:rPr>
            </w:pPr>
            <w:r w:rsidRPr="009C764E">
              <w:rPr>
                <w:noProof/>
              </w:rPr>
              <mc:AlternateContent>
                <mc:Choice Requires="wps">
                  <w:drawing>
                    <wp:inline distT="0" distB="0" distL="0" distR="0" wp14:anchorId="747F5D24" wp14:editId="55251D0C">
                      <wp:extent cx="121920" cy="158750"/>
                      <wp:effectExtent l="0" t="0" r="0" b="0"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587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C0975E" id="Shape" o:spid="_x0000_s1026" alt="GPS icon" style="width:9.6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60960,79375;60960,79375;60960,79375;60960,79375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43D5B1B4" w14:textId="13852EFB" w:rsidR="007E1024" w:rsidRDefault="000E423A" w:rsidP="00F40B73">
            <w:pPr>
              <w:pStyle w:val="Information"/>
            </w:pPr>
            <w:r>
              <w:t>Siva Street,</w:t>
            </w:r>
          </w:p>
          <w:p w14:paraId="6EB45D77" w14:textId="3BC85267" w:rsidR="000E423A" w:rsidRDefault="000E423A" w:rsidP="00F40B73">
            <w:pPr>
              <w:pStyle w:val="Information"/>
            </w:pPr>
            <w:r>
              <w:t>Karaikudi.</w:t>
            </w:r>
          </w:p>
          <w:p w14:paraId="780F2060" w14:textId="715DF27D" w:rsidR="007E1024" w:rsidRDefault="007E1024" w:rsidP="00F40B73">
            <w:pPr>
              <w:pStyle w:val="Information"/>
              <w:rPr>
                <w:noProof/>
              </w:rPr>
            </w:pPr>
          </w:p>
        </w:tc>
        <w:tc>
          <w:tcPr>
            <w:tcW w:w="242" w:type="dxa"/>
            <w:vMerge/>
          </w:tcPr>
          <w:p w14:paraId="775A08D8" w14:textId="77777777"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54123DFA" w14:textId="77777777" w:rsidR="007E1024" w:rsidRPr="000F7D04" w:rsidRDefault="007E1024" w:rsidP="00837E03">
            <w:pPr>
              <w:pStyle w:val="Heading2"/>
            </w:pPr>
          </w:p>
        </w:tc>
      </w:tr>
      <w:tr w:rsidR="007E1024" w14:paraId="73A95575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74C9EA79" w14:textId="77777777"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0BD82FA7" wp14:editId="7FA8C86B">
                      <wp:extent cx="165100" cy="165100"/>
                      <wp:effectExtent l="0" t="0" r="6350" b="6350"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F96C7E" id="Shape" o:spid="_x0000_s1026" alt="Phon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01350F55" w14:textId="7B1A00EE" w:rsidR="007E1024" w:rsidRDefault="000E423A" w:rsidP="00F40B73">
            <w:pPr>
              <w:pStyle w:val="Information"/>
              <w:rPr>
                <w:noProof/>
              </w:rPr>
            </w:pPr>
            <w:r>
              <w:t>6843476445</w:t>
            </w:r>
          </w:p>
        </w:tc>
        <w:tc>
          <w:tcPr>
            <w:tcW w:w="242" w:type="dxa"/>
            <w:vMerge/>
          </w:tcPr>
          <w:p w14:paraId="6B99EE97" w14:textId="77777777"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0B631856" w14:textId="77777777" w:rsidR="007E1024" w:rsidRPr="000F7D04" w:rsidRDefault="007E1024" w:rsidP="00837E03">
            <w:pPr>
              <w:pStyle w:val="Heading2"/>
            </w:pPr>
          </w:p>
        </w:tc>
      </w:tr>
      <w:tr w:rsidR="007E1024" w14:paraId="73EC7AED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42406EE0" w14:textId="77777777"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091DBE44" wp14:editId="5518E0E3">
                      <wp:extent cx="165100" cy="165100"/>
                      <wp:effectExtent l="0" t="0" r="6350" b="6350"/>
                      <wp:docPr id="4" name="Shape" descr="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74D448" id="Shape" o:spid="_x0000_s1026" alt="mail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3CEA6D81" w14:textId="52ADD9D5" w:rsidR="007E1024" w:rsidRDefault="000E423A" w:rsidP="00F40B73">
            <w:pPr>
              <w:pStyle w:val="Information"/>
              <w:rPr>
                <w:noProof/>
              </w:rPr>
            </w:pPr>
            <w:r>
              <w:t>Veerajothi2003@gmail.com</w:t>
            </w:r>
          </w:p>
        </w:tc>
        <w:tc>
          <w:tcPr>
            <w:tcW w:w="242" w:type="dxa"/>
            <w:vMerge/>
          </w:tcPr>
          <w:p w14:paraId="0877B772" w14:textId="77777777"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73C55220" w14:textId="77777777" w:rsidR="007E1024" w:rsidRPr="000F7D04" w:rsidRDefault="007E1024" w:rsidP="00837E03">
            <w:pPr>
              <w:pStyle w:val="Heading2"/>
            </w:pPr>
          </w:p>
        </w:tc>
      </w:tr>
      <w:tr w:rsidR="007E1024" w14:paraId="1366D710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5234C61D" w14:textId="77777777"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3678486C" wp14:editId="3F7F168D">
                      <wp:extent cx="165100" cy="165100"/>
                      <wp:effectExtent l="0" t="0" r="6350" b="6350"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695063" id="Shape" o:spid="_x0000_s1026" alt="websit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4DA135A7" w14:textId="38219403" w:rsidR="007E1024" w:rsidRDefault="000E423A" w:rsidP="00F40B73">
            <w:pPr>
              <w:pStyle w:val="Information"/>
              <w:rPr>
                <w:noProof/>
              </w:rPr>
            </w:pPr>
            <w:r>
              <w:rPr>
                <w:noProof/>
              </w:rPr>
              <w:t>JOTHI</w:t>
            </w:r>
          </w:p>
        </w:tc>
        <w:tc>
          <w:tcPr>
            <w:tcW w:w="242" w:type="dxa"/>
            <w:vMerge/>
          </w:tcPr>
          <w:p w14:paraId="3C942FD2" w14:textId="77777777"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1BFB5133" w14:textId="77777777" w:rsidR="007E1024" w:rsidRPr="000F7D04" w:rsidRDefault="007E1024" w:rsidP="00837E03">
            <w:pPr>
              <w:pStyle w:val="Heading2"/>
            </w:pPr>
          </w:p>
        </w:tc>
      </w:tr>
      <w:tr w:rsidR="00737940" w14:paraId="468F0B2F" w14:textId="77777777" w:rsidTr="00F40B73">
        <w:trPr>
          <w:trHeight w:val="3331"/>
        </w:trPr>
        <w:tc>
          <w:tcPr>
            <w:tcW w:w="3015" w:type="dxa"/>
            <w:gridSpan w:val="3"/>
            <w:shd w:val="clear" w:color="auto" w:fill="F2F2F2" w:themeFill="background1" w:themeFillShade="F2"/>
          </w:tcPr>
          <w:p w14:paraId="6B5549DE" w14:textId="77777777"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2" w:type="dxa"/>
            <w:vMerge/>
          </w:tcPr>
          <w:p w14:paraId="41FFA74F" w14:textId="77777777"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07C25DA4" w14:textId="77777777" w:rsidR="00737940" w:rsidRPr="000F7D04" w:rsidRDefault="00737940" w:rsidP="00837E03">
            <w:pPr>
              <w:pStyle w:val="Heading2"/>
            </w:pPr>
          </w:p>
        </w:tc>
      </w:tr>
    </w:tbl>
    <w:bookmarkEnd w:id="0"/>
    <w:p w14:paraId="78ACE329" w14:textId="77777777" w:rsidR="00D075D2" w:rsidRPr="00837E03" w:rsidRDefault="007E1024" w:rsidP="009C764E">
      <w:r w:rsidRPr="00140C33">
        <w:rPr>
          <w:noProof/>
        </w:rPr>
        <w:drawing>
          <wp:anchor distT="0" distB="0" distL="114300" distR="114300" simplePos="0" relativeHeight="251666432" behindDoc="0" locked="0" layoutInCell="1" allowOverlap="1" wp14:anchorId="0990E55C" wp14:editId="16BBAE80">
            <wp:simplePos x="0" y="0"/>
            <wp:positionH relativeFrom="page">
              <wp:align>center</wp:align>
            </wp:positionH>
            <wp:positionV relativeFrom="paragraph">
              <wp:posOffset>-1118870</wp:posOffset>
            </wp:positionV>
            <wp:extent cx="4965192" cy="1691683"/>
            <wp:effectExtent l="0" t="0" r="6985" b="3810"/>
            <wp:wrapNone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91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837E03" w:rsidSect="00140C33">
      <w:headerReference w:type="default" r:id="rId9"/>
      <w:pgSz w:w="12240" w:h="15840" w:code="1"/>
      <w:pgMar w:top="1872" w:right="1123" w:bottom="0" w:left="1123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A834A" w14:textId="77777777" w:rsidR="00E87690" w:rsidRDefault="00E87690" w:rsidP="000C6AF7">
      <w:r>
        <w:separator/>
      </w:r>
    </w:p>
  </w:endnote>
  <w:endnote w:type="continuationSeparator" w:id="0">
    <w:p w14:paraId="60991877" w14:textId="77777777" w:rsidR="00E87690" w:rsidRDefault="00E87690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C6991" w14:textId="77777777" w:rsidR="00E87690" w:rsidRDefault="00E87690" w:rsidP="000C6AF7">
      <w:r>
        <w:separator/>
      </w:r>
    </w:p>
  </w:footnote>
  <w:footnote w:type="continuationSeparator" w:id="0">
    <w:p w14:paraId="464EC974" w14:textId="77777777" w:rsidR="00E87690" w:rsidRDefault="00E87690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31C8" w14:textId="77777777" w:rsidR="000C6AF7" w:rsidRDefault="00C633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FBEA62" wp14:editId="145B5DE3">
              <wp:simplePos x="0" y="0"/>
              <wp:positionH relativeFrom="page">
                <wp:align>center</wp:align>
              </wp:positionH>
              <wp:positionV relativeFrom="paragraph">
                <wp:posOffset>-43841</wp:posOffset>
              </wp:positionV>
              <wp:extent cx="6318504" cy="1517904"/>
              <wp:effectExtent l="19050" t="0" r="44450" b="444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504" cy="1517904"/>
                        <a:chOff x="0" y="0"/>
                        <a:chExt cx="6319442" cy="1518085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2277" y="451285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51285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2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6759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C4224F" id="Group 13" o:spid="_x0000_s1026" alt="&quot;&quot;" style="position:absolute;margin-left:0;margin-top:-3.45pt;width:497.5pt;height:119.5pt;z-index:251661312;mso-position-horizontal:center;mso-position-horizontal-relative:page;mso-width-relative:margin;mso-height-relative:margin" coordsize="63194,15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">
              <v:shape id="Freeform 29" o:spid="_x0000_s1027" alt="decorative element" style="position:absolute;left:48722;top:4512;width:14472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512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alt="Flower. Top Image." style="position:absolute;left:22167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">
                <v:imagedata r:id="rId2" o:title="Flower. Top Image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CB31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118967">
    <w:abstractNumId w:val="1"/>
  </w:num>
  <w:num w:numId="2" w16cid:durableId="1700744082">
    <w:abstractNumId w:val="0"/>
  </w:num>
  <w:num w:numId="3" w16cid:durableId="428698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3A"/>
    <w:rsid w:val="000271A4"/>
    <w:rsid w:val="00067126"/>
    <w:rsid w:val="000C6AF7"/>
    <w:rsid w:val="000E423A"/>
    <w:rsid w:val="00140C33"/>
    <w:rsid w:val="001B0CAA"/>
    <w:rsid w:val="00260812"/>
    <w:rsid w:val="00282B1B"/>
    <w:rsid w:val="00311863"/>
    <w:rsid w:val="004A2FA1"/>
    <w:rsid w:val="004C405B"/>
    <w:rsid w:val="004E6CB4"/>
    <w:rsid w:val="004F5D99"/>
    <w:rsid w:val="005164F5"/>
    <w:rsid w:val="005E6B8C"/>
    <w:rsid w:val="006F12EF"/>
    <w:rsid w:val="00700950"/>
    <w:rsid w:val="00700EE1"/>
    <w:rsid w:val="00737940"/>
    <w:rsid w:val="0074536B"/>
    <w:rsid w:val="007E1024"/>
    <w:rsid w:val="007E5FB4"/>
    <w:rsid w:val="00837E03"/>
    <w:rsid w:val="008932B1"/>
    <w:rsid w:val="008A296F"/>
    <w:rsid w:val="00990BB0"/>
    <w:rsid w:val="009C764E"/>
    <w:rsid w:val="009D644C"/>
    <w:rsid w:val="00B76B30"/>
    <w:rsid w:val="00BF0D88"/>
    <w:rsid w:val="00C016B2"/>
    <w:rsid w:val="00C633CD"/>
    <w:rsid w:val="00C72F1F"/>
    <w:rsid w:val="00CD1340"/>
    <w:rsid w:val="00D075D2"/>
    <w:rsid w:val="00DF60A8"/>
    <w:rsid w:val="00E87690"/>
    <w:rsid w:val="00F126CF"/>
    <w:rsid w:val="00F40B73"/>
    <w:rsid w:val="00F4694C"/>
    <w:rsid w:val="00F8320F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AF81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5164F5"/>
  </w:style>
  <w:style w:type="paragraph" w:styleId="Heading1">
    <w:name w:val="heading 1"/>
    <w:basedOn w:val="Normal"/>
    <w:next w:val="Normal"/>
    <w:link w:val="Heading1Char"/>
    <w:uiPriority w:val="1"/>
    <w:semiHidden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7126"/>
    <w:pPr>
      <w:keepNext/>
      <w:keepLines/>
      <w:pBdr>
        <w:bottom w:val="single" w:sz="8" w:space="1" w:color="31317D" w:themeColor="accent2"/>
      </w:pBdr>
      <w:spacing w:before="240" w:after="240"/>
      <w:outlineLvl w:val="1"/>
    </w:pPr>
    <w:rPr>
      <w:rFonts w:asciiTheme="majorHAnsi" w:eastAsiaTheme="majorEastAsia" w:hAnsiTheme="majorHAnsi" w:cstheme="majorBidi"/>
      <w:b/>
      <w:color w:val="C5121B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26CF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40C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semiHidden/>
    <w:qFormat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633CD"/>
  </w:style>
  <w:style w:type="character" w:customStyle="1" w:styleId="HeaderChar">
    <w:name w:val="Header Char"/>
    <w:basedOn w:val="DefaultParagraphFont"/>
    <w:link w:val="Head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C633CD"/>
  </w:style>
  <w:style w:type="character" w:customStyle="1" w:styleId="FooterChar">
    <w:name w:val="Footer Char"/>
    <w:basedOn w:val="DefaultParagraphFont"/>
    <w:link w:val="Foot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33"/>
    <w:pPr>
      <w:kinsoku w:val="0"/>
      <w:overflowPunct w:val="0"/>
      <w:spacing w:after="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40C3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067126"/>
    <w:rPr>
      <w:rFonts w:asciiTheme="majorHAnsi" w:eastAsiaTheme="majorEastAsia" w:hAnsiTheme="majorHAnsi" w:cstheme="majorBidi"/>
      <w:b/>
      <w:color w:val="C5121B" w:themeColor="accent1" w:themeShade="BF"/>
      <w:sz w:val="24"/>
      <w:szCs w:val="26"/>
    </w:rPr>
  </w:style>
  <w:style w:type="paragraph" w:customStyle="1" w:styleId="Contact">
    <w:name w:val="Contact"/>
    <w:basedOn w:val="Normal"/>
    <w:link w:val="ContactChar"/>
    <w:uiPriority w:val="11"/>
    <w:qFormat/>
    <w:rsid w:val="00140C33"/>
    <w:pPr>
      <w:spacing w:after="0"/>
    </w:p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styleId="ListBullet">
    <w:name w:val="List Bullet"/>
    <w:basedOn w:val="Normal"/>
    <w:uiPriority w:val="99"/>
    <w:semiHidden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Normal"/>
    <w:uiPriority w:val="13"/>
    <w:qFormat/>
    <w:rsid w:val="007E1024"/>
    <w:pPr>
      <w:kinsoku w:val="0"/>
      <w:overflowPunct w:val="0"/>
      <w:spacing w:after="0"/>
    </w:pPr>
    <w:rPr>
      <w:color w:val="31317D" w:themeColor="accent2"/>
      <w:sz w:val="20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1B0CAA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F126CF"/>
    <w:rPr>
      <w:rFonts w:asciiTheme="minorHAnsi" w:hAnsiTheme="minorHAnsi" w:cs="Georgia"/>
      <w:sz w:val="22"/>
      <w:szCs w:val="22"/>
    </w:rPr>
  </w:style>
  <w:style w:type="paragraph" w:styleId="Closing">
    <w:name w:val="Closing"/>
    <w:basedOn w:val="Normal"/>
    <w:link w:val="ClosingChar"/>
    <w:uiPriority w:val="12"/>
    <w:qFormat/>
    <w:rsid w:val="00140C33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12"/>
    <w:rsid w:val="005164F5"/>
  </w:style>
  <w:style w:type="character" w:customStyle="1" w:styleId="ContactChar">
    <w:name w:val="Contact Char"/>
    <w:basedOn w:val="DefaultParagraphFont"/>
    <w:link w:val="Contact"/>
    <w:uiPriority w:val="11"/>
    <w:rsid w:val="005164F5"/>
  </w:style>
  <w:style w:type="paragraph" w:styleId="BalloonText">
    <w:name w:val="Balloon Text"/>
    <w:basedOn w:val="Normal"/>
    <w:link w:val="BalloonTextChar"/>
    <w:uiPriority w:val="99"/>
    <w:semiHidden/>
    <w:unhideWhenUsed/>
    <w:rsid w:val="00990B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23\AppData\Roaming\Microsoft\Templates\Pink%20flor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7F99AF3D6A4CF2BDCFC791AD3DC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7590-E24D-43AA-9F9C-B9DCA74B9A63}"/>
      </w:docPartPr>
      <w:docPartBody>
        <w:p w:rsidR="00000000" w:rsidRDefault="00000000">
          <w:pPr>
            <w:pStyle w:val="547F99AF3D6A4CF2BDCFC791AD3DC673"/>
          </w:pPr>
          <w:r w:rsidRPr="00140C33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E3"/>
    <w:rsid w:val="004B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30A3AE0C0D48689597390C03C94A3A">
    <w:name w:val="4830A3AE0C0D48689597390C03C94A3A"/>
  </w:style>
  <w:style w:type="paragraph" w:customStyle="1" w:styleId="97425A7CB7FA4CFD84B759F084D54BEB">
    <w:name w:val="97425A7CB7FA4CFD84B759F084D54BEB"/>
  </w:style>
  <w:style w:type="paragraph" w:customStyle="1" w:styleId="547F99AF3D6A4CF2BDCFC791AD3DC673">
    <w:name w:val="547F99AF3D6A4CF2BDCFC791AD3DC673"/>
  </w:style>
  <w:style w:type="paragraph" w:customStyle="1" w:styleId="0B1F0F6564B0429DBB65A198A8DC2487">
    <w:name w:val="0B1F0F6564B0429DBB65A198A8DC2487"/>
  </w:style>
  <w:style w:type="paragraph" w:customStyle="1" w:styleId="27501A952BF6418AA4E511527DF94A10">
    <w:name w:val="27501A952BF6418AA4E511527DF94A10"/>
  </w:style>
  <w:style w:type="paragraph" w:customStyle="1" w:styleId="8E624B3D7D184F3A8F8FB0CDA0D70E88">
    <w:name w:val="8E624B3D7D184F3A8F8FB0CDA0D70E88"/>
  </w:style>
  <w:style w:type="paragraph" w:customStyle="1" w:styleId="87FBC727549C43C39F7EE09568D88FAA">
    <w:name w:val="87FBC727549C43C39F7EE09568D88FAA"/>
  </w:style>
  <w:style w:type="paragraph" w:customStyle="1" w:styleId="797693F72D29471B8C58DF7E1FDC1416">
    <w:name w:val="797693F72D29471B8C58DF7E1FDC1416"/>
  </w:style>
  <w:style w:type="paragraph" w:customStyle="1" w:styleId="1127849F86D6482A993433337BB6C810">
    <w:name w:val="1127849F86D6482A993433337BB6C810"/>
  </w:style>
  <w:style w:type="paragraph" w:customStyle="1" w:styleId="418D115B475B43F99AD348E5D2F20B04">
    <w:name w:val="418D115B475B43F99AD348E5D2F20B04"/>
  </w:style>
  <w:style w:type="paragraph" w:customStyle="1" w:styleId="03E14665132E4F9BB893F3D7C3EF259E">
    <w:name w:val="03E14665132E4F9BB893F3D7C3EF259E"/>
  </w:style>
  <w:style w:type="paragraph" w:customStyle="1" w:styleId="D2961A9076464E6F8D9C1BFBFB5037FA">
    <w:name w:val="D2961A9076464E6F8D9C1BFBFB5037FA"/>
  </w:style>
  <w:style w:type="paragraph" w:customStyle="1" w:styleId="EFB7421F311547AC8F159124F1458AFF">
    <w:name w:val="EFB7421F311547AC8F159124F1458AFF"/>
  </w:style>
  <w:style w:type="paragraph" w:customStyle="1" w:styleId="18A5E7F42A36413AB48A54AAE48EB5DC">
    <w:name w:val="18A5E7F42A36413AB48A54AAE48EB5DC"/>
  </w:style>
  <w:style w:type="paragraph" w:customStyle="1" w:styleId="F2B8C3EA7A5347EC956B2D009A7E31AD">
    <w:name w:val="F2B8C3EA7A5347EC956B2D009A7E31AD"/>
  </w:style>
  <w:style w:type="paragraph" w:customStyle="1" w:styleId="F97A33883A2F40419695C99C00595C78">
    <w:name w:val="F97A33883A2F40419695C99C00595C78"/>
  </w:style>
  <w:style w:type="paragraph" w:customStyle="1" w:styleId="09012EF5EAE44C33ABDE91C6FA65455D">
    <w:name w:val="09012EF5EAE44C33ABDE91C6FA654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Pink floral cover letter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2023-10-19T06:04:00Z</dcterms:created>
  <dcterms:modified xsi:type="dcterms:W3CDTF">2023-10-19T06:14:00Z</dcterms:modified>
</cp:coreProperties>
</file>